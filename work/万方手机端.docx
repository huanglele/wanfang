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201" w:rsidRPr="005170F9" w:rsidRDefault="00851201" w:rsidP="000160AF">
      <w:pPr>
        <w:jc w:val="center"/>
        <w:rPr>
          <w:b/>
          <w:sz w:val="28"/>
          <w:szCs w:val="28"/>
        </w:rPr>
      </w:pPr>
      <w:r w:rsidRPr="005170F9">
        <w:rPr>
          <w:rFonts w:hint="eastAsia"/>
          <w:b/>
          <w:sz w:val="28"/>
          <w:szCs w:val="28"/>
        </w:rPr>
        <w:t>万方网手机端需求</w:t>
      </w:r>
    </w:p>
    <w:p w:rsidR="00851201" w:rsidRPr="005170F9" w:rsidRDefault="00851201" w:rsidP="000160AF">
      <w:pPr>
        <w:rPr>
          <w:b/>
          <w:sz w:val="28"/>
          <w:szCs w:val="28"/>
        </w:rPr>
      </w:pPr>
      <w:r w:rsidRPr="005170F9">
        <w:rPr>
          <w:rFonts w:hint="eastAsia"/>
          <w:b/>
          <w:sz w:val="28"/>
          <w:szCs w:val="28"/>
        </w:rPr>
        <w:t>主要功能</w:t>
      </w:r>
    </w:p>
    <w:p w:rsidR="00851201" w:rsidRPr="005170F9" w:rsidRDefault="00851201" w:rsidP="000160AF">
      <w:pPr>
        <w:pStyle w:val="ListParagraph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5170F9">
        <w:rPr>
          <w:rFonts w:hint="eastAsia"/>
          <w:b/>
          <w:sz w:val="28"/>
          <w:szCs w:val="28"/>
        </w:rPr>
        <w:t>商城功能；超市商品，其他商品的采购与销售。</w:t>
      </w:r>
    </w:p>
    <w:p w:rsidR="00851201" w:rsidRPr="005170F9" w:rsidRDefault="00851201" w:rsidP="00262279">
      <w:pPr>
        <w:rPr>
          <w:b/>
          <w:sz w:val="28"/>
          <w:szCs w:val="28"/>
        </w:rPr>
      </w:pPr>
      <w:r w:rsidRPr="005170F9">
        <w:rPr>
          <w:rFonts w:hint="eastAsia"/>
          <w:b/>
          <w:sz w:val="28"/>
          <w:szCs w:val="28"/>
        </w:rPr>
        <w:t>供应商：</w:t>
      </w:r>
    </w:p>
    <w:p w:rsidR="00851201" w:rsidRDefault="00851201" w:rsidP="005A0248">
      <w:pPr>
        <w:pStyle w:val="ListParagraph"/>
        <w:numPr>
          <w:ilvl w:val="0"/>
          <w:numId w:val="4"/>
        </w:numPr>
        <w:ind w:firstLineChars="0"/>
        <w:rPr>
          <w:sz w:val="28"/>
          <w:szCs w:val="28"/>
        </w:rPr>
      </w:pPr>
      <w:r w:rsidRPr="005A0248">
        <w:rPr>
          <w:rFonts w:hint="eastAsia"/>
          <w:sz w:val="28"/>
          <w:szCs w:val="28"/>
        </w:rPr>
        <w:t>订单管理，订单查看，进度状态修改查看。</w:t>
      </w:r>
    </w:p>
    <w:p w:rsidR="00851201" w:rsidRDefault="00851201" w:rsidP="00BD154D">
      <w:pPr>
        <w:pStyle w:val="ListParagraph"/>
        <w:ind w:leftChars="657" w:left="1380"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有自己独立的后台，可以查看订单，更改订单</w:t>
      </w:r>
    </w:p>
    <w:p w:rsidR="00851201" w:rsidRDefault="00851201" w:rsidP="006560C9">
      <w:pPr>
        <w:pStyle w:val="ListParagraph"/>
        <w:ind w:left="17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更改订单的每个产品的实时状态！</w:t>
      </w:r>
    </w:p>
    <w:p w:rsidR="00851201" w:rsidRDefault="00851201" w:rsidP="005A0248">
      <w:pPr>
        <w:pStyle w:val="ListParagraph"/>
        <w:numPr>
          <w:ilvl w:val="0"/>
          <w:numId w:val="4"/>
        </w:numPr>
        <w:ind w:firstLineChars="0"/>
        <w:rPr>
          <w:sz w:val="28"/>
          <w:szCs w:val="28"/>
        </w:rPr>
      </w:pPr>
      <w:r w:rsidRPr="005170F9">
        <w:rPr>
          <w:rFonts w:hint="eastAsia"/>
          <w:sz w:val="28"/>
          <w:szCs w:val="28"/>
        </w:rPr>
        <w:t>库管出库签单、物流配送签单、加盟商签单。</w:t>
      </w:r>
    </w:p>
    <w:p w:rsidR="00851201" w:rsidRPr="006560C9" w:rsidRDefault="00851201" w:rsidP="006560C9">
      <w:pPr>
        <w:pStyle w:val="ListParagraph"/>
        <w:numPr>
          <w:ilvl w:val="0"/>
          <w:numId w:val="4"/>
        </w:numPr>
        <w:ind w:firstLineChars="0"/>
        <w:rPr>
          <w:sz w:val="28"/>
          <w:szCs w:val="28"/>
        </w:rPr>
      </w:pPr>
      <w:r w:rsidRPr="005170F9">
        <w:rPr>
          <w:rFonts w:hint="eastAsia"/>
          <w:sz w:val="28"/>
          <w:szCs w:val="28"/>
        </w:rPr>
        <w:t>过期提醒、销量统计、</w:t>
      </w:r>
      <w:r w:rsidRPr="001134C3">
        <w:rPr>
          <w:rFonts w:hint="eastAsia"/>
          <w:color w:val="FF0000"/>
          <w:sz w:val="28"/>
          <w:szCs w:val="28"/>
        </w:rPr>
        <w:t>加盟商库存查看及提醒</w:t>
      </w:r>
      <w:r>
        <w:rPr>
          <w:rFonts w:hint="eastAsia"/>
          <w:color w:val="FF0000"/>
          <w:sz w:val="28"/>
          <w:szCs w:val="28"/>
        </w:rPr>
        <w:t>。</w:t>
      </w:r>
    </w:p>
    <w:p w:rsidR="00851201" w:rsidRDefault="00851201" w:rsidP="006560C9">
      <w:pPr>
        <w:pStyle w:val="ListParagraph"/>
        <w:ind w:left="1120" w:firstLineChars="0" w:firstLine="0"/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可以后台设置库存，当库存少于一定数量时有提醒，每个产品的销售量统计，以及总体业绩的统计，以及库存的统计！</w:t>
      </w:r>
    </w:p>
    <w:p w:rsidR="00851201" w:rsidRDefault="00851201" w:rsidP="005A0248">
      <w:pPr>
        <w:pStyle w:val="ListParagraph"/>
        <w:numPr>
          <w:ilvl w:val="0"/>
          <w:numId w:val="4"/>
        </w:numPr>
        <w:ind w:firstLineChars="0"/>
        <w:rPr>
          <w:sz w:val="28"/>
          <w:szCs w:val="28"/>
        </w:rPr>
      </w:pPr>
      <w:r w:rsidRPr="005170F9">
        <w:rPr>
          <w:rFonts w:hint="eastAsia"/>
          <w:sz w:val="28"/>
          <w:szCs w:val="28"/>
        </w:rPr>
        <w:t>库管、物流、业务等权限功能分配及登录操作。</w:t>
      </w:r>
    </w:p>
    <w:p w:rsidR="00851201" w:rsidRDefault="00851201" w:rsidP="006560C9">
      <w:pPr>
        <w:pStyle w:val="ListParagraph"/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是有不同的账号的，登陆进来的权限和功能不同！</w:t>
      </w:r>
    </w:p>
    <w:p w:rsidR="00851201" w:rsidRDefault="00851201" w:rsidP="005A0248">
      <w:pPr>
        <w:pStyle w:val="ListParagraph"/>
        <w:numPr>
          <w:ilvl w:val="0"/>
          <w:numId w:val="4"/>
        </w:numPr>
        <w:ind w:firstLineChars="0"/>
        <w:rPr>
          <w:sz w:val="28"/>
          <w:szCs w:val="28"/>
        </w:rPr>
      </w:pPr>
      <w:r w:rsidRPr="005170F9">
        <w:rPr>
          <w:rFonts w:hint="eastAsia"/>
          <w:sz w:val="28"/>
          <w:szCs w:val="28"/>
        </w:rPr>
        <w:t>订单统计、已收账款、应收账款统计。</w:t>
      </w:r>
    </w:p>
    <w:p w:rsidR="00851201" w:rsidRPr="005A0248" w:rsidRDefault="00851201" w:rsidP="006560C9">
      <w:pPr>
        <w:pStyle w:val="ListParagraph"/>
        <w:ind w:left="112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可以查看每个产品的订单，以及总的订单统计，以及收了多少钱，实际收了多少钱</w:t>
      </w:r>
    </w:p>
    <w:p w:rsidR="00851201" w:rsidRDefault="00851201" w:rsidP="005A0248">
      <w:pPr>
        <w:pStyle w:val="ListParagraph"/>
        <w:numPr>
          <w:ilvl w:val="0"/>
          <w:numId w:val="4"/>
        </w:numPr>
        <w:ind w:firstLineChars="0"/>
        <w:rPr>
          <w:sz w:val="28"/>
          <w:szCs w:val="28"/>
        </w:rPr>
      </w:pPr>
      <w:r w:rsidRPr="005170F9">
        <w:rPr>
          <w:rFonts w:hint="eastAsia"/>
          <w:sz w:val="28"/>
          <w:szCs w:val="28"/>
        </w:rPr>
        <w:t>利润分析：按时间段、类别、品名、加盟商等查询销量及利润。</w:t>
      </w:r>
    </w:p>
    <w:p w:rsidR="00851201" w:rsidRDefault="00851201" w:rsidP="006560C9">
      <w:pPr>
        <w:pStyle w:val="ListParagraph"/>
        <w:ind w:left="112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对利润做个报表进行分析，按照时间段，类别，和产品的不同进行销量查询，以及对应的利润查询！</w:t>
      </w:r>
    </w:p>
    <w:p w:rsidR="00851201" w:rsidRDefault="00851201" w:rsidP="005A0248">
      <w:pPr>
        <w:pStyle w:val="ListParagraph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支付：银联、微信、现金支付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交易额经过公司账号后转到商家账号，需要有资金池</w:t>
      </w:r>
      <w:bookmarkStart w:id="0" w:name="_GoBack"/>
      <w:bookmarkEnd w:id="0"/>
    </w:p>
    <w:p w:rsidR="00851201" w:rsidRPr="005A0248" w:rsidRDefault="00851201" w:rsidP="006560C9">
      <w:pPr>
        <w:pStyle w:val="ListParagraph"/>
        <w:ind w:left="11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交易的钱统一进到公司账户，支付方式为微信支付，银联支付，然后统一由平台转账给商家</w:t>
      </w:r>
    </w:p>
    <w:p w:rsidR="00851201" w:rsidRPr="005170F9" w:rsidRDefault="00851201" w:rsidP="00262279">
      <w:pPr>
        <w:rPr>
          <w:b/>
          <w:sz w:val="28"/>
          <w:szCs w:val="28"/>
        </w:rPr>
      </w:pPr>
      <w:r w:rsidRPr="005170F9">
        <w:rPr>
          <w:rFonts w:hint="eastAsia"/>
          <w:b/>
          <w:sz w:val="28"/>
          <w:szCs w:val="28"/>
        </w:rPr>
        <w:t>加盟商：</w:t>
      </w:r>
    </w:p>
    <w:p w:rsidR="00851201" w:rsidRDefault="00851201" w:rsidP="005A0248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 w:rsidRPr="005A0248">
        <w:rPr>
          <w:rFonts w:hint="eastAsia"/>
          <w:sz w:val="28"/>
          <w:szCs w:val="28"/>
        </w:rPr>
        <w:t>订单管理，包括采购单和销售单，订单查看，进度状态修改查看。</w:t>
      </w:r>
    </w:p>
    <w:p w:rsidR="00851201" w:rsidRDefault="00851201" w:rsidP="00FF30FE">
      <w:pPr>
        <w:pStyle w:val="ListParagraph"/>
        <w:ind w:left="11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可以对自己的采购订单和销售订单进行查看和每个步骤的进度修改，</w:t>
      </w:r>
    </w:p>
    <w:p w:rsidR="00851201" w:rsidRDefault="00851201" w:rsidP="005A0248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 w:rsidRPr="005170F9">
        <w:rPr>
          <w:rFonts w:hint="eastAsia"/>
          <w:sz w:val="28"/>
          <w:szCs w:val="28"/>
        </w:rPr>
        <w:t>送货管理：</w:t>
      </w:r>
      <w:r>
        <w:rPr>
          <w:rFonts w:hint="eastAsia"/>
          <w:sz w:val="28"/>
          <w:szCs w:val="28"/>
        </w:rPr>
        <w:t>电话沟通买家（一键拨号），收货确认</w:t>
      </w:r>
    </w:p>
    <w:p w:rsidR="00851201" w:rsidRDefault="00851201" w:rsidP="007E675C">
      <w:pPr>
        <w:pStyle w:val="ListParagraph"/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可以直接一键拨号，点击确认收货</w:t>
      </w:r>
    </w:p>
    <w:p w:rsidR="00851201" w:rsidRDefault="00851201" w:rsidP="005A0248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 w:rsidRPr="005170F9">
        <w:rPr>
          <w:rFonts w:hint="eastAsia"/>
          <w:sz w:val="28"/>
          <w:szCs w:val="28"/>
        </w:rPr>
        <w:t>库存管理：到期提醒、缺货提醒</w:t>
      </w:r>
    </w:p>
    <w:p w:rsidR="00851201" w:rsidRDefault="00851201" w:rsidP="00FD2AC7">
      <w:pPr>
        <w:pStyle w:val="ListParagraph"/>
        <w:ind w:left="112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库管有自己的后台和账号，当设置的库存不足时，要进行提醒！</w:t>
      </w:r>
    </w:p>
    <w:p w:rsidR="00851201" w:rsidRDefault="00851201" w:rsidP="005A0248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 w:rsidRPr="005170F9">
        <w:rPr>
          <w:rFonts w:hint="eastAsia"/>
          <w:sz w:val="28"/>
          <w:szCs w:val="28"/>
        </w:rPr>
        <w:t>供应商管理：供应商名称、采购单号、采购时间、采购货品及数量。</w:t>
      </w:r>
    </w:p>
    <w:p w:rsidR="00851201" w:rsidRDefault="00851201" w:rsidP="00095701">
      <w:pPr>
        <w:pStyle w:val="ListParagraph"/>
        <w:ind w:left="112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对供应商的详细管理，其中包含订单，时间，货品，数量的查看和修改！</w:t>
      </w:r>
    </w:p>
    <w:p w:rsidR="00851201" w:rsidRDefault="00851201" w:rsidP="005A0248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 w:rsidRPr="005170F9">
        <w:rPr>
          <w:rFonts w:hint="eastAsia"/>
          <w:sz w:val="28"/>
          <w:szCs w:val="28"/>
        </w:rPr>
        <w:t>销售中的商品明细，可修改商品属性、上架、下架。</w:t>
      </w:r>
    </w:p>
    <w:p w:rsidR="00851201" w:rsidRDefault="00851201" w:rsidP="00814EEE">
      <w:pPr>
        <w:pStyle w:val="ListParagraph"/>
        <w:ind w:left="11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可以对某个产品进行单独的修改商品上架或者下架！</w:t>
      </w:r>
    </w:p>
    <w:p w:rsidR="00851201" w:rsidRDefault="00851201" w:rsidP="005A0248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销售报表：销售商品表，销售利润表</w:t>
      </w:r>
    </w:p>
    <w:p w:rsidR="00851201" w:rsidRDefault="00851201" w:rsidP="00815B13">
      <w:pPr>
        <w:pStyle w:val="ListParagraph"/>
        <w:ind w:left="112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可以在后台看到产品的销售情况，包含销售的产品和利润！</w:t>
      </w:r>
    </w:p>
    <w:p w:rsidR="00851201" w:rsidRDefault="00851201" w:rsidP="00262279">
      <w:pPr>
        <w:rPr>
          <w:b/>
          <w:sz w:val="28"/>
          <w:szCs w:val="28"/>
        </w:rPr>
      </w:pPr>
      <w:r w:rsidRPr="005170F9">
        <w:rPr>
          <w:rFonts w:hint="eastAsia"/>
          <w:b/>
          <w:sz w:val="28"/>
          <w:szCs w:val="28"/>
        </w:rPr>
        <w:t>消费者：</w:t>
      </w:r>
    </w:p>
    <w:p w:rsidR="00851201" w:rsidRDefault="00851201" w:rsidP="00851C4F">
      <w:pPr>
        <w:pStyle w:val="ListParagraph"/>
        <w:numPr>
          <w:ilvl w:val="0"/>
          <w:numId w:val="2"/>
        </w:numPr>
        <w:ind w:firstLineChars="0"/>
        <w:rPr>
          <w:sz w:val="28"/>
          <w:szCs w:val="28"/>
        </w:rPr>
      </w:pPr>
      <w:r w:rsidRPr="00851C4F">
        <w:rPr>
          <w:rFonts w:hint="eastAsia"/>
          <w:sz w:val="28"/>
          <w:szCs w:val="28"/>
        </w:rPr>
        <w:t>登陆方式：注册账号、微信账号、</w:t>
      </w:r>
      <w:r w:rsidRPr="00851C4F">
        <w:rPr>
          <w:sz w:val="28"/>
          <w:szCs w:val="28"/>
        </w:rPr>
        <w:t>qq</w:t>
      </w:r>
      <w:r w:rsidRPr="00851C4F">
        <w:rPr>
          <w:rFonts w:hint="eastAsia"/>
          <w:sz w:val="28"/>
          <w:szCs w:val="28"/>
        </w:rPr>
        <w:t>账号。</w:t>
      </w:r>
    </w:p>
    <w:p w:rsidR="00851201" w:rsidRDefault="00851201" w:rsidP="002C0665">
      <w:pPr>
        <w:pStyle w:val="ListParagraph"/>
        <w:ind w:left="112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用户在登陆的时候可以注册登陆，也可以选择用自己的微信账号和</w:t>
      </w:r>
      <w:r>
        <w:rPr>
          <w:sz w:val="28"/>
          <w:szCs w:val="28"/>
        </w:rPr>
        <w:t>qq</w:t>
      </w:r>
      <w:r>
        <w:rPr>
          <w:rFonts w:hint="eastAsia"/>
          <w:sz w:val="28"/>
          <w:szCs w:val="28"/>
        </w:rPr>
        <w:t>自动登录！</w:t>
      </w:r>
    </w:p>
    <w:p w:rsidR="00851201" w:rsidRDefault="00851201" w:rsidP="00851C4F">
      <w:pPr>
        <w:pStyle w:val="ListParagraph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购物功能，购物车、查看订单进度、联系卖家。</w:t>
      </w:r>
    </w:p>
    <w:p w:rsidR="00851201" w:rsidRDefault="00851201" w:rsidP="00B84764">
      <w:pPr>
        <w:pStyle w:val="ListParagraph"/>
        <w:ind w:left="11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下订单支持购物车功能，而且可以看到每个订单的进度，可以打电话给卖家！</w:t>
      </w:r>
    </w:p>
    <w:p w:rsidR="00851201" w:rsidRDefault="00851201" w:rsidP="00851C4F">
      <w:pPr>
        <w:pStyle w:val="ListParagraph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选中商品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可送范围内商家优先显示，或先选择收货地址，确定可送的商家。</w:t>
      </w:r>
    </w:p>
    <w:p w:rsidR="00851201" w:rsidRDefault="00851201" w:rsidP="00185974">
      <w:pPr>
        <w:pStyle w:val="ListParagraph"/>
        <w:ind w:left="112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先输入我要配送的地址然后显示配送范围内的商家！</w:t>
      </w:r>
    </w:p>
    <w:p w:rsidR="00851201" w:rsidRDefault="00851201" w:rsidP="00851C4F">
      <w:pPr>
        <w:pStyle w:val="ListParagraph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个人信息管理：登录密码、收货地址、已买商品，待收货商品，待评价商品，购买列表等</w:t>
      </w:r>
    </w:p>
    <w:p w:rsidR="00851201" w:rsidRDefault="00851201" w:rsidP="00F345A7">
      <w:pPr>
        <w:pStyle w:val="ListParagraph"/>
        <w:ind w:left="11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对自己的个人信息进行更改，密码，收货地址，以及已买到的产品和待收货产品，待评价进行查看</w:t>
      </w:r>
    </w:p>
    <w:p w:rsidR="00851201" w:rsidRDefault="00851201" w:rsidP="00851C4F">
      <w:pPr>
        <w:pStyle w:val="ListParagraph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订单状态：退货、退款、付款。</w:t>
      </w:r>
    </w:p>
    <w:p w:rsidR="00851201" w:rsidRPr="00851C4F" w:rsidRDefault="00851201" w:rsidP="00F345A7">
      <w:pPr>
        <w:pStyle w:val="ListParagraph"/>
        <w:ind w:left="11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对自己的每个订单的状态进行跟踪查看！</w:t>
      </w:r>
    </w:p>
    <w:p w:rsidR="00851201" w:rsidRDefault="00851201" w:rsidP="000160AF">
      <w:pPr>
        <w:pStyle w:val="ListParagraph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5170F9">
        <w:rPr>
          <w:rFonts w:hint="eastAsia"/>
          <w:b/>
          <w:sz w:val="28"/>
          <w:szCs w:val="28"/>
        </w:rPr>
        <w:t>便民服务功能</w:t>
      </w:r>
    </w:p>
    <w:p w:rsidR="00851201" w:rsidRDefault="00851201" w:rsidP="005A0248">
      <w:pPr>
        <w:pStyle w:val="ListParagraph"/>
        <w:numPr>
          <w:ilvl w:val="0"/>
          <w:numId w:val="3"/>
        </w:numPr>
        <w:ind w:firstLineChars="0"/>
        <w:rPr>
          <w:sz w:val="28"/>
          <w:szCs w:val="28"/>
        </w:rPr>
      </w:pPr>
      <w:r w:rsidRPr="005A0248">
        <w:rPr>
          <w:rFonts w:hint="eastAsia"/>
          <w:sz w:val="28"/>
          <w:szCs w:val="28"/>
        </w:rPr>
        <w:t>商家接收并查看订单，修改状态（已接、处理中、完成、拒接）、备注</w:t>
      </w:r>
    </w:p>
    <w:p w:rsidR="00851201" w:rsidRPr="005A0248" w:rsidRDefault="00851201" w:rsidP="007F6AFE">
      <w:pPr>
        <w:pStyle w:val="ListParagraph"/>
        <w:ind w:left="1125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商家可以对自己接收的订单进行查看和修改！</w:t>
      </w:r>
    </w:p>
    <w:p w:rsidR="00851201" w:rsidRDefault="00851201" w:rsidP="005A0248">
      <w:pPr>
        <w:pStyle w:val="ListParagraph"/>
        <w:numPr>
          <w:ilvl w:val="0"/>
          <w:numId w:val="3"/>
        </w:numPr>
        <w:ind w:firstLineChars="0"/>
        <w:rPr>
          <w:sz w:val="28"/>
          <w:szCs w:val="28"/>
        </w:rPr>
      </w:pPr>
      <w:r w:rsidRPr="005A0248">
        <w:rPr>
          <w:rFonts w:hint="eastAsia"/>
          <w:sz w:val="28"/>
          <w:szCs w:val="28"/>
        </w:rPr>
        <w:t>用户网上下单，查看订单状态、催单、电话直播、评价</w:t>
      </w:r>
    </w:p>
    <w:p w:rsidR="00851201" w:rsidRPr="005A0248" w:rsidRDefault="00851201" w:rsidP="00267588">
      <w:pPr>
        <w:pStyle w:val="ListParagraph"/>
        <w:ind w:left="1125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用户手机端下单，可以查看自己订单的状态，催单，对订单产品的评价，一键拨号！</w:t>
      </w:r>
    </w:p>
    <w:p w:rsidR="00851201" w:rsidRDefault="00851201" w:rsidP="000160AF">
      <w:pPr>
        <w:pStyle w:val="ListParagraph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5170F9">
        <w:rPr>
          <w:rFonts w:hint="eastAsia"/>
          <w:b/>
          <w:sz w:val="28"/>
          <w:szCs w:val="28"/>
        </w:rPr>
        <w:t>健康数据查询</w:t>
      </w:r>
    </w:p>
    <w:p w:rsidR="00851201" w:rsidRDefault="00851201" w:rsidP="00A75070">
      <w:pPr>
        <w:pStyle w:val="ListParagraph"/>
        <w:numPr>
          <w:ilvl w:val="1"/>
          <w:numId w:val="1"/>
        </w:numPr>
        <w:ind w:firstLineChars="0"/>
        <w:rPr>
          <w:sz w:val="28"/>
          <w:szCs w:val="28"/>
        </w:rPr>
      </w:pPr>
      <w:r w:rsidRPr="0016316D">
        <w:rPr>
          <w:rFonts w:hint="eastAsia"/>
          <w:sz w:val="28"/>
          <w:szCs w:val="28"/>
        </w:rPr>
        <w:t>调用健康数据平台数据，根据设备</w:t>
      </w:r>
      <w:r w:rsidRPr="0016316D">
        <w:rPr>
          <w:sz w:val="28"/>
          <w:szCs w:val="28"/>
        </w:rPr>
        <w:t>ID</w:t>
      </w:r>
      <w:r w:rsidRPr="0016316D">
        <w:rPr>
          <w:rFonts w:hint="eastAsia"/>
          <w:sz w:val="28"/>
          <w:szCs w:val="28"/>
        </w:rPr>
        <w:t>查询</w:t>
      </w:r>
    </w:p>
    <w:p w:rsidR="00851201" w:rsidRPr="0016316D" w:rsidRDefault="00851201" w:rsidP="00A75070">
      <w:pPr>
        <w:pStyle w:val="ListParagraph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可以根据设备的</w:t>
      </w:r>
      <w:r>
        <w:rPr>
          <w:sz w:val="28"/>
          <w:szCs w:val="28"/>
        </w:rPr>
        <w:t>ID</w:t>
      </w:r>
      <w:r>
        <w:rPr>
          <w:rFonts w:hint="eastAsia"/>
          <w:sz w:val="28"/>
          <w:szCs w:val="28"/>
        </w:rPr>
        <w:t>查询出数据库里面的内容！</w:t>
      </w:r>
    </w:p>
    <w:p w:rsidR="00851201" w:rsidRDefault="00851201" w:rsidP="000160AF">
      <w:pPr>
        <w:rPr>
          <w:sz w:val="28"/>
          <w:szCs w:val="28"/>
        </w:rPr>
      </w:pPr>
    </w:p>
    <w:p w:rsidR="00851201" w:rsidRDefault="00851201" w:rsidP="000160AF">
      <w:pPr>
        <w:rPr>
          <w:sz w:val="28"/>
          <w:szCs w:val="28"/>
        </w:rPr>
      </w:pPr>
    </w:p>
    <w:p w:rsidR="00851201" w:rsidRDefault="00851201" w:rsidP="000160A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联系人：赵玉和</w:t>
      </w:r>
    </w:p>
    <w:p w:rsidR="00851201" w:rsidRPr="005170F9" w:rsidRDefault="00851201" w:rsidP="000160A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联系电话：</w:t>
      </w:r>
      <w:r>
        <w:rPr>
          <w:sz w:val="28"/>
          <w:szCs w:val="28"/>
        </w:rPr>
        <w:t>18324617563</w:t>
      </w:r>
    </w:p>
    <w:sectPr w:rsidR="00851201" w:rsidRPr="005170F9" w:rsidSect="00EA7B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25462D"/>
    <w:multiLevelType w:val="hybridMultilevel"/>
    <w:tmpl w:val="82E8950A"/>
    <w:lvl w:ilvl="0" w:tplc="5A888B40">
      <w:start w:val="1"/>
      <w:numFmt w:val="decimal"/>
      <w:lvlText w:val="%1）"/>
      <w:lvlJc w:val="left"/>
      <w:pPr>
        <w:ind w:left="1845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96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8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0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22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64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06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48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905" w:hanging="420"/>
      </w:pPr>
      <w:rPr>
        <w:rFonts w:cs="Times New Roman"/>
      </w:rPr>
    </w:lvl>
  </w:abstractNum>
  <w:abstractNum w:abstractNumId="1">
    <w:nsid w:val="3AE365CB"/>
    <w:multiLevelType w:val="hybridMultilevel"/>
    <w:tmpl w:val="A7922758"/>
    <w:lvl w:ilvl="0" w:tplc="9222A970">
      <w:start w:val="1"/>
      <w:numFmt w:val="decimal"/>
      <w:lvlText w:val="%1）"/>
      <w:lvlJc w:val="left"/>
      <w:pPr>
        <w:ind w:left="18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9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2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6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0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4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900" w:hanging="420"/>
      </w:pPr>
      <w:rPr>
        <w:rFonts w:cs="Times New Roman"/>
      </w:rPr>
    </w:lvl>
  </w:abstractNum>
  <w:abstractNum w:abstractNumId="2">
    <w:nsid w:val="43FA016C"/>
    <w:multiLevelType w:val="hybridMultilevel"/>
    <w:tmpl w:val="2626F988"/>
    <w:lvl w:ilvl="0" w:tplc="9552F464">
      <w:start w:val="1"/>
      <w:numFmt w:val="decimal"/>
      <w:lvlText w:val="%1）"/>
      <w:lvlJc w:val="left"/>
      <w:pPr>
        <w:ind w:left="18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9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2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6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0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4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900" w:hanging="420"/>
      </w:pPr>
      <w:rPr>
        <w:rFonts w:cs="Times New Roman"/>
      </w:rPr>
    </w:lvl>
  </w:abstractNum>
  <w:abstractNum w:abstractNumId="3">
    <w:nsid w:val="66E111B3"/>
    <w:multiLevelType w:val="hybridMultilevel"/>
    <w:tmpl w:val="D84C6DBA"/>
    <w:lvl w:ilvl="0" w:tplc="9222A970">
      <w:start w:val="1"/>
      <w:numFmt w:val="decimal"/>
      <w:lvlText w:val="%1）"/>
      <w:lvlJc w:val="left"/>
      <w:pPr>
        <w:ind w:left="18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9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2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6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0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4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900" w:hanging="420"/>
      </w:pPr>
      <w:rPr>
        <w:rFonts w:cs="Times New Roman"/>
      </w:rPr>
    </w:lvl>
  </w:abstractNum>
  <w:abstractNum w:abstractNumId="4">
    <w:nsid w:val="7166204D"/>
    <w:multiLevelType w:val="hybridMultilevel"/>
    <w:tmpl w:val="CECC24E6"/>
    <w:lvl w:ilvl="0" w:tplc="3B2EDDDC">
      <w:start w:val="1"/>
      <w:numFmt w:val="decimal"/>
      <w:lvlText w:val="%1."/>
      <w:lvlJc w:val="left"/>
      <w:pPr>
        <w:tabs>
          <w:tab w:val="num" w:pos="1740"/>
        </w:tabs>
        <w:ind w:left="17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220"/>
        </w:tabs>
        <w:ind w:left="22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3480"/>
        </w:tabs>
        <w:ind w:left="34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4740"/>
        </w:tabs>
        <w:ind w:left="47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160"/>
        </w:tabs>
        <w:ind w:left="5160" w:hanging="420"/>
      </w:pPr>
      <w:rPr>
        <w:rFonts w:cs="Times New Roman"/>
      </w:rPr>
    </w:lvl>
  </w:abstractNum>
  <w:abstractNum w:abstractNumId="5">
    <w:nsid w:val="74E4197D"/>
    <w:multiLevelType w:val="hybridMultilevel"/>
    <w:tmpl w:val="31108AA8"/>
    <w:lvl w:ilvl="0" w:tplc="A0E2A594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EB12BA64">
      <w:start w:val="1"/>
      <w:numFmt w:val="decimal"/>
      <w:lvlText w:val="%2）"/>
      <w:lvlJc w:val="left"/>
      <w:pPr>
        <w:tabs>
          <w:tab w:val="num" w:pos="1140"/>
        </w:tabs>
        <w:ind w:left="1140" w:hanging="72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35374"/>
    <w:rsid w:val="000160AF"/>
    <w:rsid w:val="00021644"/>
    <w:rsid w:val="00095701"/>
    <w:rsid w:val="001134C3"/>
    <w:rsid w:val="00161779"/>
    <w:rsid w:val="0016316D"/>
    <w:rsid w:val="00173991"/>
    <w:rsid w:val="00185974"/>
    <w:rsid w:val="00223B83"/>
    <w:rsid w:val="00262279"/>
    <w:rsid w:val="00267588"/>
    <w:rsid w:val="002C0665"/>
    <w:rsid w:val="002F28BD"/>
    <w:rsid w:val="00391C75"/>
    <w:rsid w:val="004122BA"/>
    <w:rsid w:val="00416B6C"/>
    <w:rsid w:val="004F6D12"/>
    <w:rsid w:val="00504239"/>
    <w:rsid w:val="005170F9"/>
    <w:rsid w:val="005361E4"/>
    <w:rsid w:val="005471C8"/>
    <w:rsid w:val="005640C7"/>
    <w:rsid w:val="005A0248"/>
    <w:rsid w:val="005A70C2"/>
    <w:rsid w:val="00600168"/>
    <w:rsid w:val="00603805"/>
    <w:rsid w:val="006560C9"/>
    <w:rsid w:val="007E675C"/>
    <w:rsid w:val="007F6AFE"/>
    <w:rsid w:val="008039F4"/>
    <w:rsid w:val="00814EEE"/>
    <w:rsid w:val="00815B13"/>
    <w:rsid w:val="00851201"/>
    <w:rsid w:val="00851C4F"/>
    <w:rsid w:val="00855EB8"/>
    <w:rsid w:val="00887620"/>
    <w:rsid w:val="009451C6"/>
    <w:rsid w:val="00950B8C"/>
    <w:rsid w:val="00A35374"/>
    <w:rsid w:val="00A65C3A"/>
    <w:rsid w:val="00A75070"/>
    <w:rsid w:val="00A75A86"/>
    <w:rsid w:val="00B50742"/>
    <w:rsid w:val="00B71B1E"/>
    <w:rsid w:val="00B84764"/>
    <w:rsid w:val="00BC2B89"/>
    <w:rsid w:val="00BD154D"/>
    <w:rsid w:val="00BF5D54"/>
    <w:rsid w:val="00C23081"/>
    <w:rsid w:val="00D03AF0"/>
    <w:rsid w:val="00DA1C68"/>
    <w:rsid w:val="00EA7B4C"/>
    <w:rsid w:val="00F16083"/>
    <w:rsid w:val="00F345A7"/>
    <w:rsid w:val="00F6540C"/>
    <w:rsid w:val="00FC43AA"/>
    <w:rsid w:val="00FD2AC7"/>
    <w:rsid w:val="00FF30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B4C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160A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520</TotalTime>
  <Pages>4</Pages>
  <Words>189</Words>
  <Characters>1082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JJT</dc:creator>
  <cp:keywords/>
  <dc:description/>
  <cp:lastModifiedBy>TangChong</cp:lastModifiedBy>
  <cp:revision>65</cp:revision>
  <dcterms:created xsi:type="dcterms:W3CDTF">2015-11-23T03:33:00Z</dcterms:created>
  <dcterms:modified xsi:type="dcterms:W3CDTF">2015-12-13T02:23:00Z</dcterms:modified>
</cp:coreProperties>
</file>